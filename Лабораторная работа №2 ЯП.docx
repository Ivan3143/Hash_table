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11F5E" w14:textId="77777777" w:rsidR="00B8316A" w:rsidRPr="00920543" w:rsidRDefault="00B21B3A" w:rsidP="00B8316A">
      <w:pPr>
        <w:widowControl w:val="0"/>
        <w:autoSpaceDE w:val="0"/>
        <w:autoSpaceDN w:val="0"/>
        <w:adjustRightInd w:val="0"/>
        <w:ind w:left="-993"/>
        <w:jc w:val="center"/>
        <w:rPr>
          <w:bCs/>
        </w:rPr>
      </w:pPr>
      <w:r w:rsidRPr="00920543">
        <w:rPr>
          <w:bCs/>
        </w:rPr>
        <w:t>МИНИСТЕРСТВО НАУКИ И ВЫСШЕГО ОБРАЗОВАНИЯ РОССИЙСКОЙ ФЕДЕРАЦИИ</w:t>
      </w:r>
    </w:p>
    <w:p w14:paraId="3F3D08BA" w14:textId="77777777" w:rsidR="00B8316A" w:rsidRPr="00920543" w:rsidRDefault="00B21B3A" w:rsidP="00B8316A">
      <w:pPr>
        <w:widowControl w:val="0"/>
        <w:autoSpaceDE w:val="0"/>
        <w:autoSpaceDN w:val="0"/>
        <w:adjustRightInd w:val="0"/>
        <w:ind w:left="-993"/>
        <w:jc w:val="center"/>
      </w:pPr>
      <w:r w:rsidRPr="00920543">
        <w:t>федеральное государственное автономное образовательное учреждение высшего образования</w:t>
      </w:r>
    </w:p>
    <w:p w14:paraId="2384AE86" w14:textId="77777777" w:rsidR="00B8316A" w:rsidRPr="00920543" w:rsidRDefault="00B21B3A" w:rsidP="00B8316A">
      <w:pPr>
        <w:widowControl w:val="0"/>
        <w:autoSpaceDE w:val="0"/>
        <w:autoSpaceDN w:val="0"/>
        <w:adjustRightInd w:val="0"/>
        <w:ind w:left="-993"/>
        <w:jc w:val="center"/>
        <w:rPr>
          <w:bCs/>
        </w:rPr>
      </w:pPr>
      <w:r w:rsidRPr="00920543">
        <w:rPr>
          <w:bCs/>
        </w:rPr>
        <w:t xml:space="preserve">«САНКТ-ПЕТЕРБУРГСКИЙ ГОСУДАРСТВЕННЫЙ УНИВЕРСИТЕТ </w:t>
      </w:r>
      <w:r w:rsidRPr="00920543">
        <w:rPr>
          <w:bCs/>
        </w:rPr>
        <w:br/>
        <w:t>АЭРОКОСМИЧЕСКОГО ПРИБОРОСТРОЕНИЯ»</w:t>
      </w:r>
    </w:p>
    <w:p w14:paraId="6B4A4F5B" w14:textId="7BDDEB84" w:rsidR="002A3439" w:rsidRDefault="002A3439" w:rsidP="002A3439">
      <w:pPr>
        <w:widowControl w:val="0"/>
        <w:autoSpaceDE w:val="0"/>
        <w:autoSpaceDN w:val="0"/>
        <w:adjustRightInd w:val="0"/>
        <w:jc w:val="center"/>
      </w:pPr>
    </w:p>
    <w:p w14:paraId="1CD34135" w14:textId="77777777" w:rsidR="002A3439" w:rsidRDefault="00B21B3A" w:rsidP="002A3439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3D780A">
        <w:fldChar w:fldCharType="begin"/>
      </w:r>
      <w:r w:rsidR="003D780A">
        <w:instrText xml:space="preserve"> FILLIN  "Введите номер кафедры:" \d 34 \o  \* MERGEFORMAT </w:instrText>
      </w:r>
      <w:r w:rsidR="003D780A">
        <w:fldChar w:fldCharType="separate"/>
      </w:r>
      <w:r w:rsidR="00377799">
        <w:t>34</w:t>
      </w:r>
      <w:r w:rsidR="003D780A">
        <w:fldChar w:fldCharType="end"/>
      </w:r>
    </w:p>
    <w:p w14:paraId="6F795E80" w14:textId="77777777" w:rsidR="002A3439" w:rsidRPr="002A3439" w:rsidRDefault="00B21B3A" w:rsidP="002A3439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  <w:r w:rsidRPr="002A3439">
        <w:t xml:space="preserve"> _____________________</w:t>
      </w:r>
    </w:p>
    <w:p w14:paraId="1E2B42F2" w14:textId="77777777" w:rsidR="002A3439" w:rsidRDefault="00B21B3A" w:rsidP="002A3439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8"/>
        <w:gridCol w:w="283"/>
        <w:gridCol w:w="2819"/>
        <w:gridCol w:w="277"/>
        <w:gridCol w:w="3012"/>
      </w:tblGrid>
      <w:tr w:rsidR="00B34075" w14:paraId="6993CF6F" w14:textId="77777777" w:rsidTr="00143A7F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7CB40DDC" w14:textId="77777777" w:rsidR="002A3439" w:rsidRPr="00A600D8" w:rsidRDefault="00B21B3A" w:rsidP="00143A7F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FILLIN  "Укажите должность, уч. степень, звание преподавателя" \d "старший преподаватель" \o  \* MERGEFORMAT </w:instrText>
            </w:r>
            <w:r>
              <w:rPr>
                <w:lang w:val="en-US"/>
              </w:rPr>
              <w:fldChar w:fldCharType="separate"/>
            </w:r>
            <w:proofErr w:type="spellStart"/>
            <w:r w:rsidR="00377799">
              <w:rPr>
                <w:lang w:val="en-US"/>
              </w:rPr>
              <w:t>старший</w:t>
            </w:r>
            <w:proofErr w:type="spellEnd"/>
            <w:r w:rsidR="00377799">
              <w:rPr>
                <w:lang w:val="en-US"/>
              </w:rPr>
              <w:t xml:space="preserve"> </w:t>
            </w:r>
            <w:proofErr w:type="spellStart"/>
            <w:r w:rsidR="00377799">
              <w:rPr>
                <w:lang w:val="en-US"/>
              </w:rPr>
              <w:t>преподаватель</w:t>
            </w:r>
            <w:proofErr w:type="spellEnd"/>
            <w:r>
              <w:rPr>
                <w:lang w:val="en-US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84A9DC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567516FE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FFDF58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47282157" w14:textId="77777777" w:rsidR="002A3439" w:rsidRDefault="00377799" w:rsidP="00143A7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fldChar w:fldCharType="begin"/>
            </w:r>
            <w:r w:rsidR="00B21B3A">
              <w:instrText xml:space="preserve"> FILLIN  "Укажите инициалы, фамилию преподавателя" \d "П. Ю. Богданов" \o  \* MERGEFORMAT </w:instrText>
            </w:r>
            <w:r>
              <w:fldChar w:fldCharType="separate"/>
            </w:r>
            <w:proofErr w:type="spellStart"/>
            <w:r>
              <w:t>Жиданов</w:t>
            </w:r>
            <w:proofErr w:type="spellEnd"/>
            <w:r>
              <w:t xml:space="preserve"> К. А.</w:t>
            </w:r>
            <w:r>
              <w:fldChar w:fldCharType="end"/>
            </w:r>
          </w:p>
        </w:tc>
      </w:tr>
      <w:tr w:rsidR="00B34075" w14:paraId="71743050" w14:textId="77777777" w:rsidTr="00143A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89C471" w14:textId="77777777" w:rsidR="002A3439" w:rsidRDefault="00B21B3A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420B33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B48FCC" w14:textId="77777777" w:rsidR="002A3439" w:rsidRDefault="00B21B3A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FD7101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E522C9" w14:textId="77777777" w:rsidR="002A3439" w:rsidRDefault="00B21B3A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16E6F38" w14:textId="77777777" w:rsidR="002A3439" w:rsidRDefault="002A3439" w:rsidP="002A3439">
      <w:pPr>
        <w:pStyle w:val="a3"/>
        <w:spacing w:before="0"/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B34075" w14:paraId="1AD3D861" w14:textId="77777777" w:rsidTr="00143A7F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54AD63A0" w14:textId="0F4A24CC" w:rsidR="002A3439" w:rsidRPr="000F41D2" w:rsidRDefault="00B21B3A" w:rsidP="00143A7F">
            <w:pPr>
              <w:pStyle w:val="a3"/>
              <w:spacing w:before="960"/>
              <w:rPr>
                <w:lang w:val="en-US"/>
              </w:rPr>
            </w:pPr>
            <w:r>
              <w:t>ОТЧЕТ О ЛАБОРАТОРНОЙ РАБОТЕ</w:t>
            </w:r>
            <w:r w:rsidR="00377799">
              <w:t xml:space="preserve"> №</w:t>
            </w:r>
            <w:r w:rsidR="000F41D2">
              <w:rPr>
                <w:lang w:val="en-US"/>
              </w:rPr>
              <w:t>2</w:t>
            </w:r>
          </w:p>
        </w:tc>
      </w:tr>
      <w:tr w:rsidR="00B34075" w14:paraId="1F7C4E3D" w14:textId="77777777" w:rsidTr="00143A7F">
        <w:trPr>
          <w:trHeight w:val="1314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4C20C041" w14:textId="77777777" w:rsidR="002A3439" w:rsidRPr="0077767C" w:rsidRDefault="00B21B3A" w:rsidP="0077767C">
            <w:pPr>
              <w:spacing w:before="120" w:line="360" w:lineRule="auto"/>
              <w:ind w:left="1418" w:right="851"/>
              <w:rPr>
                <w:b/>
                <w:sz w:val="28"/>
                <w:szCs w:val="28"/>
              </w:rPr>
            </w:pPr>
            <w:r w:rsidRPr="0077767C">
              <w:rPr>
                <w:b/>
                <w:sz w:val="28"/>
                <w:szCs w:val="28"/>
              </w:rPr>
              <w:fldChar w:fldCharType="begin"/>
            </w:r>
            <w:r w:rsidRPr="0077767C">
              <w:rPr>
                <w:sz w:val="28"/>
                <w:szCs w:val="28"/>
              </w:rPr>
              <w:instrText xml:space="preserve"> FILLIN  "Укажите тему лабораторной работы" \d "Создание и форматирование документов в MS Word." \o  \* MERGEFORMAT </w:instrText>
            </w:r>
            <w:r w:rsidR="003D780A">
              <w:rPr>
                <w:b/>
                <w:sz w:val="28"/>
                <w:szCs w:val="28"/>
              </w:rPr>
              <w:fldChar w:fldCharType="separate"/>
            </w:r>
            <w:r w:rsidRPr="0077767C">
              <w:rPr>
                <w:b/>
                <w:sz w:val="28"/>
                <w:szCs w:val="28"/>
              </w:rPr>
              <w:fldChar w:fldCharType="end"/>
            </w:r>
          </w:p>
        </w:tc>
      </w:tr>
      <w:tr w:rsidR="00B34075" w14:paraId="62BCFA66" w14:textId="77777777" w:rsidTr="00143A7F">
        <w:trPr>
          <w:trHeight w:val="109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ED23EB7" w14:textId="50A72B8F" w:rsidR="002A3439" w:rsidRPr="000F41D2" w:rsidRDefault="000F41D2" w:rsidP="0066118B">
            <w:pPr>
              <w:jc w:val="center"/>
              <w:rPr>
                <w:bCs/>
                <w:sz w:val="28"/>
                <w:szCs w:val="28"/>
              </w:rPr>
            </w:pPr>
            <w:r w:rsidRPr="000F41D2">
              <w:rPr>
                <w:bCs/>
                <w:sz w:val="28"/>
                <w:szCs w:val="28"/>
              </w:rPr>
              <w:t xml:space="preserve">Вариант №2: </w:t>
            </w:r>
            <w:r>
              <w:rPr>
                <w:bCs/>
                <w:sz w:val="28"/>
                <w:szCs w:val="28"/>
              </w:rPr>
              <w:t>х</w:t>
            </w:r>
            <w:r w:rsidRPr="000F41D2">
              <w:rPr>
                <w:bCs/>
                <w:sz w:val="28"/>
                <w:szCs w:val="28"/>
              </w:rPr>
              <w:t>еш-таблица (добавление, поиск)</w:t>
            </w:r>
          </w:p>
        </w:tc>
      </w:tr>
      <w:tr w:rsidR="00B34075" w14:paraId="3545A5C2" w14:textId="77777777" w:rsidTr="00143A7F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06DF0814" w14:textId="20D6C27E" w:rsidR="002A3439" w:rsidRPr="0077767C" w:rsidRDefault="00B21B3A" w:rsidP="0066118B">
            <w:pPr>
              <w:jc w:val="center"/>
              <w:rPr>
                <w:sz w:val="28"/>
                <w:szCs w:val="28"/>
              </w:rPr>
            </w:pPr>
            <w:bookmarkStart w:id="0" w:name="_Toc86856983"/>
            <w:bookmarkStart w:id="1" w:name="_Toc86857067"/>
            <w:bookmarkStart w:id="2" w:name="_Toc86938064"/>
            <w:bookmarkStart w:id="3" w:name="_Toc86938308"/>
            <w:r w:rsidRPr="00377799">
              <w:rPr>
                <w:sz w:val="28"/>
                <w:szCs w:val="28"/>
              </w:rPr>
              <w:t>по курсу</w:t>
            </w:r>
            <w:r w:rsidRPr="0077767C">
              <w:rPr>
                <w:sz w:val="28"/>
                <w:szCs w:val="28"/>
              </w:rPr>
              <w:t xml:space="preserve">: </w:t>
            </w:r>
            <w:r w:rsidR="00DA23E8" w:rsidRPr="0077767C">
              <w:rPr>
                <w:sz w:val="28"/>
                <w:szCs w:val="28"/>
              </w:rPr>
              <w:fldChar w:fldCharType="begin"/>
            </w:r>
            <w:r w:rsidR="00DA23E8" w:rsidRPr="0077767C">
              <w:rPr>
                <w:sz w:val="28"/>
                <w:szCs w:val="28"/>
              </w:rPr>
              <w:instrText xml:space="preserve"> FILLIN  "Укажите дисциплину" \d "ИНФОРМАТИКА И ИНФОРМАЦИОННЫЕ ТЕХНОЛОГИИ В ПРАВООХРАНИТЕЛЬНОЙ ДЕЯТЕЛЬНОСТИ"  \* MERGEFORMAT </w:instrText>
            </w:r>
            <w:r w:rsidR="00DA23E8" w:rsidRPr="0077767C"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ЯЗЫКИ ПРОГРАММИРОВАНИЯ</w:t>
            </w:r>
            <w:bookmarkEnd w:id="0"/>
            <w:bookmarkEnd w:id="1"/>
            <w:bookmarkEnd w:id="2"/>
            <w:bookmarkEnd w:id="3"/>
            <w:r w:rsidR="00DA23E8" w:rsidRPr="0077767C">
              <w:rPr>
                <w:sz w:val="28"/>
                <w:szCs w:val="28"/>
              </w:rPr>
              <w:fldChar w:fldCharType="end"/>
            </w:r>
          </w:p>
        </w:tc>
      </w:tr>
      <w:tr w:rsidR="00B34075" w14:paraId="08EA1FFC" w14:textId="77777777" w:rsidTr="00143A7F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4BF4C9AF" w14:textId="77777777" w:rsidR="002A3439" w:rsidRDefault="002A3439" w:rsidP="00143A7F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</w:tbl>
    <w:p w14:paraId="18D9BF1F" w14:textId="5088DE27" w:rsidR="002A3439" w:rsidRPr="00F57E13" w:rsidRDefault="00B21B3A" w:rsidP="002A3439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B34075" w14:paraId="03FF100B" w14:textId="77777777" w:rsidTr="00143A7F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85C10E" w14:textId="77777777" w:rsidR="002A3439" w:rsidRDefault="00B21B3A" w:rsidP="00143A7F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4C2A26" w14:textId="77777777" w:rsidR="002A3439" w:rsidRPr="00F57E13" w:rsidRDefault="00B21B3A" w:rsidP="00143A7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FILLIN  "Укажите номер группы" \d 3143 \o  \* MERGEFORMAT </w:instrText>
            </w:r>
            <w:r>
              <w:rPr>
                <w:lang w:val="en-US"/>
              </w:rPr>
              <w:fldChar w:fldCharType="separate"/>
            </w:r>
            <w:r w:rsidR="00377799">
              <w:rPr>
                <w:lang w:val="en-US"/>
              </w:rPr>
              <w:t>3143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F9DB94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A69AC90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0DC416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286D8A" w14:textId="77777777" w:rsidR="002A3439" w:rsidRDefault="00922D81" w:rsidP="00B8316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fldSimple w:instr=" FILLIN  &quot;Укажите инициалы, фамилию обучающегося&quot; \d &quot;И. А. Казаков&quot; \o  \* MERGEFORMAT ">
              <w:r w:rsidR="00377799">
                <w:t xml:space="preserve">Казаков И. А. </w:t>
              </w:r>
            </w:fldSimple>
          </w:p>
        </w:tc>
      </w:tr>
      <w:tr w:rsidR="00B34075" w14:paraId="0CA137C9" w14:textId="77777777" w:rsidTr="00143A7F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171F5B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1ACA16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C79AB7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387278A" w14:textId="77777777" w:rsidR="002A3439" w:rsidRDefault="00B21B3A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04906F" w14:textId="77777777" w:rsidR="002A3439" w:rsidRDefault="002A3439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25A7C0" w14:textId="77777777" w:rsidR="002A3439" w:rsidRDefault="00B21B3A" w:rsidP="00143A7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FE5D4FE" w14:textId="77777777" w:rsidR="002A3439" w:rsidRDefault="002A3439" w:rsidP="002A343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F28C5E0" w14:textId="4CC7278A" w:rsidR="000F41D2" w:rsidRDefault="00B21B3A" w:rsidP="00377799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 w:rsidR="00377799">
        <w:rPr>
          <w:lang w:val="en-US"/>
        </w:rPr>
        <w:t xml:space="preserve">, </w:t>
      </w:r>
      <w:r w:rsidR="003D780A">
        <w:fldChar w:fldCharType="begin"/>
      </w:r>
      <w:r w:rsidR="003D780A">
        <w:instrText xml:space="preserve"> FILLIN  "Укажите год выполнения лабораторной работы" \d 2021 \o  \* MERGEFORMAT </w:instrText>
      </w:r>
      <w:r w:rsidR="003D780A">
        <w:fldChar w:fldCharType="separate"/>
      </w:r>
      <w:r w:rsidR="00377799">
        <w:t>2022</w:t>
      </w:r>
      <w:r w:rsidR="003D780A">
        <w:fldChar w:fldCharType="end"/>
      </w:r>
      <w:r w:rsidR="00377799">
        <w:t xml:space="preserve"> г</w:t>
      </w:r>
      <w:r w:rsidR="00377799">
        <w:rPr>
          <w:lang w:val="en-US"/>
        </w:rPr>
        <w:t>.</w:t>
      </w:r>
    </w:p>
    <w:p w14:paraId="38C2B70C" w14:textId="5A45D592" w:rsidR="000F41D2" w:rsidRDefault="000F41D2">
      <w:pPr>
        <w:spacing w:after="160" w:line="259" w:lineRule="auto"/>
        <w:rPr>
          <w:lang w:val="en-US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4140637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F52519" w14:textId="43B3FB53" w:rsidR="000F41D2" w:rsidRDefault="000F41D2">
          <w:pPr>
            <w:pStyle w:val="aa"/>
          </w:pPr>
          <w:r>
            <w:t>Оглавление</w:t>
          </w:r>
        </w:p>
        <w:p w14:paraId="3CF1BFC4" w14:textId="6E29FE11" w:rsidR="00922D81" w:rsidRDefault="000F41D2">
          <w:pPr>
            <w:pStyle w:val="21"/>
            <w:tabs>
              <w:tab w:val="right" w:leader="dot" w:pos="963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305973" w:history="1">
            <w:r w:rsidR="00922D81" w:rsidRPr="00A56068">
              <w:rPr>
                <w:rStyle w:val="a9"/>
                <w:rFonts w:ascii="Times New Roman" w:eastAsiaTheme="majorEastAsia" w:hAnsi="Times New Roman" w:cs="Times New Roman"/>
                <w:b/>
                <w:bCs/>
                <w:noProof/>
              </w:rPr>
              <w:t>Цель работы.</w:t>
            </w:r>
            <w:r w:rsidR="00922D81">
              <w:rPr>
                <w:noProof/>
                <w:webHidden/>
              </w:rPr>
              <w:tab/>
            </w:r>
            <w:r w:rsidR="00922D81">
              <w:rPr>
                <w:noProof/>
                <w:webHidden/>
              </w:rPr>
              <w:fldChar w:fldCharType="begin"/>
            </w:r>
            <w:r w:rsidR="00922D81">
              <w:rPr>
                <w:noProof/>
                <w:webHidden/>
              </w:rPr>
              <w:instrText xml:space="preserve"> PAGEREF _Toc106305973 \h </w:instrText>
            </w:r>
            <w:r w:rsidR="00922D81">
              <w:rPr>
                <w:noProof/>
                <w:webHidden/>
              </w:rPr>
            </w:r>
            <w:r w:rsidR="00922D81">
              <w:rPr>
                <w:noProof/>
                <w:webHidden/>
              </w:rPr>
              <w:fldChar w:fldCharType="separate"/>
            </w:r>
            <w:r w:rsidR="00922D81">
              <w:rPr>
                <w:noProof/>
                <w:webHidden/>
              </w:rPr>
              <w:t>3</w:t>
            </w:r>
            <w:r w:rsidR="00922D81">
              <w:rPr>
                <w:noProof/>
                <w:webHidden/>
              </w:rPr>
              <w:fldChar w:fldCharType="end"/>
            </w:r>
          </w:hyperlink>
        </w:p>
        <w:p w14:paraId="215687D0" w14:textId="21105AE1" w:rsidR="00922D81" w:rsidRDefault="003D780A">
          <w:pPr>
            <w:pStyle w:val="21"/>
            <w:tabs>
              <w:tab w:val="right" w:leader="dot" w:pos="963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06305974" w:history="1">
            <w:r w:rsidR="00922D81" w:rsidRPr="00A56068">
              <w:rPr>
                <w:rStyle w:val="a9"/>
                <w:rFonts w:ascii="Times New Roman" w:eastAsiaTheme="majorEastAsia" w:hAnsi="Times New Roman" w:cs="Times New Roman"/>
                <w:b/>
                <w:bCs/>
                <w:noProof/>
              </w:rPr>
              <w:t>Ход работы.</w:t>
            </w:r>
            <w:r w:rsidR="00922D81">
              <w:rPr>
                <w:noProof/>
                <w:webHidden/>
              </w:rPr>
              <w:tab/>
            </w:r>
            <w:r w:rsidR="00922D81">
              <w:rPr>
                <w:noProof/>
                <w:webHidden/>
              </w:rPr>
              <w:fldChar w:fldCharType="begin"/>
            </w:r>
            <w:r w:rsidR="00922D81">
              <w:rPr>
                <w:noProof/>
                <w:webHidden/>
              </w:rPr>
              <w:instrText xml:space="preserve"> PAGEREF _Toc106305974 \h </w:instrText>
            </w:r>
            <w:r w:rsidR="00922D81">
              <w:rPr>
                <w:noProof/>
                <w:webHidden/>
              </w:rPr>
            </w:r>
            <w:r w:rsidR="00922D81">
              <w:rPr>
                <w:noProof/>
                <w:webHidden/>
              </w:rPr>
              <w:fldChar w:fldCharType="separate"/>
            </w:r>
            <w:r w:rsidR="00922D81">
              <w:rPr>
                <w:noProof/>
                <w:webHidden/>
              </w:rPr>
              <w:t>4</w:t>
            </w:r>
            <w:r w:rsidR="00922D81">
              <w:rPr>
                <w:noProof/>
                <w:webHidden/>
              </w:rPr>
              <w:fldChar w:fldCharType="end"/>
            </w:r>
          </w:hyperlink>
        </w:p>
        <w:p w14:paraId="0FA50697" w14:textId="2683C0FD" w:rsidR="00922D81" w:rsidRDefault="003D780A">
          <w:pPr>
            <w:pStyle w:val="21"/>
            <w:tabs>
              <w:tab w:val="right" w:leader="dot" w:pos="963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06305975" w:history="1">
            <w:r w:rsidR="00922D81" w:rsidRPr="00A56068">
              <w:rPr>
                <w:rStyle w:val="a9"/>
                <w:rFonts w:ascii="Times New Roman" w:eastAsiaTheme="majorEastAsia" w:hAnsi="Times New Roman" w:cs="Times New Roman"/>
                <w:b/>
                <w:bCs/>
                <w:noProof/>
              </w:rPr>
              <w:t>Результат лабораторной работы</w:t>
            </w:r>
            <w:r w:rsidR="00922D81" w:rsidRPr="00A56068">
              <w:rPr>
                <w:rStyle w:val="a9"/>
                <w:rFonts w:ascii="Times New Roman" w:eastAsiaTheme="majorEastAsia" w:hAnsi="Times New Roman" w:cs="Times New Roman"/>
                <w:b/>
                <w:bCs/>
                <w:noProof/>
                <w:lang w:val="en-US"/>
              </w:rPr>
              <w:t>.</w:t>
            </w:r>
            <w:r w:rsidR="00922D81">
              <w:rPr>
                <w:noProof/>
                <w:webHidden/>
              </w:rPr>
              <w:tab/>
            </w:r>
            <w:r w:rsidR="00922D81">
              <w:rPr>
                <w:noProof/>
                <w:webHidden/>
              </w:rPr>
              <w:fldChar w:fldCharType="begin"/>
            </w:r>
            <w:r w:rsidR="00922D81">
              <w:rPr>
                <w:noProof/>
                <w:webHidden/>
              </w:rPr>
              <w:instrText xml:space="preserve"> PAGEREF _Toc106305975 \h </w:instrText>
            </w:r>
            <w:r w:rsidR="00922D81">
              <w:rPr>
                <w:noProof/>
                <w:webHidden/>
              </w:rPr>
            </w:r>
            <w:r w:rsidR="00922D81">
              <w:rPr>
                <w:noProof/>
                <w:webHidden/>
              </w:rPr>
              <w:fldChar w:fldCharType="separate"/>
            </w:r>
            <w:r w:rsidR="00922D81">
              <w:rPr>
                <w:noProof/>
                <w:webHidden/>
              </w:rPr>
              <w:t>6</w:t>
            </w:r>
            <w:r w:rsidR="00922D81">
              <w:rPr>
                <w:noProof/>
                <w:webHidden/>
              </w:rPr>
              <w:fldChar w:fldCharType="end"/>
            </w:r>
          </w:hyperlink>
        </w:p>
        <w:p w14:paraId="779CEC79" w14:textId="48FA8208" w:rsidR="000F41D2" w:rsidRDefault="000F41D2">
          <w:r>
            <w:rPr>
              <w:b/>
              <w:bCs/>
            </w:rPr>
            <w:fldChar w:fldCharType="end"/>
          </w:r>
        </w:p>
      </w:sdtContent>
    </w:sdt>
    <w:p w14:paraId="0F44ACC2" w14:textId="1980237D" w:rsidR="000F41D2" w:rsidRDefault="000F41D2">
      <w:pPr>
        <w:spacing w:after="160" w:line="259" w:lineRule="auto"/>
      </w:pPr>
    </w:p>
    <w:p w14:paraId="63DE3026" w14:textId="5DEA156B" w:rsidR="000F41D2" w:rsidRDefault="000F41D2">
      <w:pPr>
        <w:spacing w:after="160" w:line="259" w:lineRule="auto"/>
      </w:pPr>
      <w:r>
        <w:br w:type="page"/>
      </w:r>
    </w:p>
    <w:p w14:paraId="51F55B94" w14:textId="4D7FBC4A" w:rsidR="0008092E" w:rsidRPr="00E047C0" w:rsidRDefault="000F41D2" w:rsidP="000F41D2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06305973"/>
      <w:r w:rsidRPr="000F41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r w:rsidRPr="00E047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bookmarkEnd w:id="4"/>
    </w:p>
    <w:p w14:paraId="38674531" w14:textId="2A8B3284" w:rsidR="000F41D2" w:rsidRDefault="000F41D2" w:rsidP="000F41D2">
      <w:pPr>
        <w:ind w:firstLine="709"/>
        <w:jc w:val="both"/>
      </w:pPr>
      <w:r w:rsidRPr="000F41D2">
        <w:t>Реализовать АТД (абстрактный тип данных) в виде пользовательского типа данных и</w:t>
      </w:r>
      <w:r>
        <w:t xml:space="preserve"> </w:t>
      </w:r>
      <w:r w:rsidRPr="000F41D2">
        <w:t>набора функций, реализующих заданные операции. Помимо стандар</w:t>
      </w:r>
      <w:r>
        <w:t>т</w:t>
      </w:r>
      <w:r w:rsidRPr="000F41D2">
        <w:t>ных интерфейсов (чтение/добавление/поиск/удаление), требуется реализовать чтение/выгрузку данных из файла.</w:t>
      </w:r>
    </w:p>
    <w:p w14:paraId="391DB0BE" w14:textId="77777777" w:rsidR="000F41D2" w:rsidRPr="009F5913" w:rsidRDefault="000F41D2">
      <w:pPr>
        <w:spacing w:after="160" w:line="259" w:lineRule="auto"/>
      </w:pPr>
      <w:r w:rsidRPr="009F5913">
        <w:br w:type="page"/>
      </w:r>
    </w:p>
    <w:p w14:paraId="503C0B52" w14:textId="7B7025A6" w:rsidR="000F41D2" w:rsidRPr="004A681D" w:rsidRDefault="000F41D2" w:rsidP="000F41D2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06305974"/>
      <w:r w:rsidRPr="000F41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Ход работы</w:t>
      </w:r>
      <w:r w:rsidRPr="004A68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bookmarkEnd w:id="5"/>
    </w:p>
    <w:p w14:paraId="5F520A02" w14:textId="765C45AC" w:rsidR="00172685" w:rsidRDefault="00E047C0" w:rsidP="00172685">
      <w:pPr>
        <w:ind w:firstLine="709"/>
        <w:rPr>
          <w:rFonts w:eastAsiaTheme="minorHAnsi"/>
          <w:lang w:eastAsia="en-US"/>
        </w:rPr>
      </w:pPr>
      <w:r>
        <w:t>1</w:t>
      </w:r>
      <w:r w:rsidRPr="004A681D">
        <w:t>.</w:t>
      </w:r>
      <w:r w:rsidR="001300DE" w:rsidRPr="001300DE">
        <w:t xml:space="preserve"> </w:t>
      </w:r>
      <w:r w:rsidR="001300DE">
        <w:t xml:space="preserve">Создадим новые типы данных </w:t>
      </w:r>
      <w:r w:rsidR="001300DE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VALUNE и KEY</w:t>
      </w:r>
      <w:r w:rsidR="001300DE" w:rsidRPr="001300DE">
        <w:rPr>
          <w:rFonts w:eastAsiaTheme="minorHAnsi"/>
          <w:lang w:eastAsia="en-US"/>
        </w:rPr>
        <w:t xml:space="preserve">, </w:t>
      </w:r>
      <w:r w:rsidR="001300DE">
        <w:rPr>
          <w:rFonts w:eastAsiaTheme="minorHAnsi"/>
          <w:lang w:eastAsia="en-US"/>
        </w:rPr>
        <w:t xml:space="preserve">которые будут являться типом </w:t>
      </w:r>
      <w:proofErr w:type="spellStart"/>
      <w:r w:rsidR="00172685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r w:rsidR="00172685" w:rsidRPr="00172685">
        <w:rPr>
          <w:rFonts w:eastAsiaTheme="minorHAnsi"/>
          <w:lang w:eastAsia="en-US"/>
        </w:rPr>
        <w:t>:</w:t>
      </w:r>
    </w:p>
    <w:p w14:paraId="1DDBFAEC" w14:textId="77777777" w:rsidR="00172685" w:rsidRDefault="00172685" w:rsidP="00172685">
      <w:pPr>
        <w:ind w:firstLine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3A1A93" wp14:editId="617E6C83">
                <wp:simplePos x="0" y="0"/>
                <wp:positionH relativeFrom="column">
                  <wp:posOffset>2261870</wp:posOffset>
                </wp:positionH>
                <wp:positionV relativeFrom="paragraph">
                  <wp:posOffset>742950</wp:posOffset>
                </wp:positionV>
                <wp:extent cx="1990725" cy="635"/>
                <wp:effectExtent l="0" t="0" r="0" b="0"/>
                <wp:wrapTopAndBottom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4FD1C0" w14:textId="6219BD84" w:rsidR="00172685" w:rsidRPr="00172685" w:rsidRDefault="00172685" w:rsidP="00172685">
                            <w:pPr>
                              <w:pStyle w:val="ac"/>
                              <w:jc w:val="center"/>
                              <w:rPr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3A1A93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178.1pt;margin-top:58.5pt;width:156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" stroked="f">
                <v:textbox style="mso-fit-shape-to-text:t" inset="0,0,0,0">
                  <w:txbxContent>
                    <w:p w14:paraId="084FD1C0" w14:textId="6219BD84" w:rsidR="00172685" w:rsidRPr="00172685" w:rsidRDefault="00172685" w:rsidP="00172685">
                      <w:pPr>
                        <w:pStyle w:val="ac"/>
                        <w:jc w:val="center"/>
                        <w:rPr>
                          <w:color w:val="auto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72685">
        <w:rPr>
          <w:noProof/>
        </w:rPr>
        <w:drawing>
          <wp:anchor distT="0" distB="0" distL="114300" distR="114300" simplePos="0" relativeHeight="251658240" behindDoc="0" locked="0" layoutInCell="1" allowOverlap="1" wp14:anchorId="7E1E4B4B" wp14:editId="2C8724FE">
            <wp:simplePos x="0" y="0"/>
            <wp:positionH relativeFrom="column">
              <wp:posOffset>2261870</wp:posOffset>
            </wp:positionH>
            <wp:positionV relativeFrom="paragraph">
              <wp:posOffset>238125</wp:posOffset>
            </wp:positionV>
            <wp:extent cx="1991003" cy="447737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3F8D3B" w14:textId="06FD98A2" w:rsidR="000F41D2" w:rsidRDefault="00592415" w:rsidP="00172685">
      <w:pPr>
        <w:ind w:firstLine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D52690" wp14:editId="727E1C57">
                <wp:simplePos x="0" y="0"/>
                <wp:positionH relativeFrom="column">
                  <wp:posOffset>2094230</wp:posOffset>
                </wp:positionH>
                <wp:positionV relativeFrom="paragraph">
                  <wp:posOffset>2527935</wp:posOffset>
                </wp:positionV>
                <wp:extent cx="2381250" cy="635"/>
                <wp:effectExtent l="0" t="0" r="0" b="0"/>
                <wp:wrapTopAndBottom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E56E5D" w14:textId="79B9AA59" w:rsidR="00592415" w:rsidRPr="00592415" w:rsidRDefault="00592415" w:rsidP="00BE548C">
                            <w:pPr>
                              <w:pStyle w:val="ac"/>
                              <w:rPr>
                                <w:color w:val="auto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52690" id="Надпись 5" o:spid="_x0000_s1027" type="#_x0000_t202" style="position:absolute;left:0;text-align:left;margin-left:164.9pt;margin-top:199.05pt;width:187.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" stroked="f">
                <v:textbox style="mso-fit-shape-to-text:t" inset="0,0,0,0">
                  <w:txbxContent>
                    <w:p w14:paraId="77E56E5D" w14:textId="79B9AA59" w:rsidR="00592415" w:rsidRPr="00592415" w:rsidRDefault="00592415" w:rsidP="00BE548C">
                      <w:pPr>
                        <w:pStyle w:val="ac"/>
                        <w:rPr>
                          <w:color w:val="auto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92415">
        <w:rPr>
          <w:noProof/>
        </w:rPr>
        <w:drawing>
          <wp:anchor distT="0" distB="0" distL="114300" distR="114300" simplePos="0" relativeHeight="251661312" behindDoc="0" locked="0" layoutInCell="1" allowOverlap="1" wp14:anchorId="1AED4B16" wp14:editId="32F41143">
            <wp:simplePos x="0" y="0"/>
            <wp:positionH relativeFrom="column">
              <wp:posOffset>2094230</wp:posOffset>
            </wp:positionH>
            <wp:positionV relativeFrom="paragraph">
              <wp:posOffset>1251585</wp:posOffset>
            </wp:positionV>
            <wp:extent cx="2381582" cy="121937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2685" w:rsidRPr="00172685">
        <w:t xml:space="preserve">2. </w:t>
      </w:r>
      <w:r w:rsidR="004A681D">
        <w:t>Создадим связанный список</w:t>
      </w:r>
      <w:r w:rsidR="004A681D" w:rsidRPr="009B2F93">
        <w:t>,</w:t>
      </w:r>
      <w:r w:rsidR="004A681D" w:rsidRPr="004A681D">
        <w:t xml:space="preserve"> состо</w:t>
      </w:r>
      <w:r w:rsidR="004A681D">
        <w:t>ящий</w:t>
      </w:r>
      <w:r w:rsidR="004A681D" w:rsidRPr="004A681D">
        <w:t xml:space="preserve"> из узлов. Каждый узел содержит значение и указатель на следующий узел, поэтому представим его в качестве структуры</w:t>
      </w:r>
      <w:r w:rsidR="009B2F93">
        <w:t xml:space="preserve">: </w:t>
      </w:r>
    </w:p>
    <w:p w14:paraId="05CF73A6" w14:textId="3B9326A3" w:rsidR="00BE548C" w:rsidRDefault="00526845" w:rsidP="00BE548C">
      <w:pPr>
        <w:ind w:firstLine="709"/>
      </w:pPr>
      <w:r>
        <w:t>3</w:t>
      </w:r>
      <w:r>
        <w:rPr>
          <w:lang w:val="en-US"/>
        </w:rPr>
        <w:t xml:space="preserve">. </w:t>
      </w:r>
      <w:r>
        <w:t xml:space="preserve">Хеш-функция: </w:t>
      </w:r>
    </w:p>
    <w:p w14:paraId="173E0FF6" w14:textId="3428D625" w:rsidR="00784978" w:rsidRDefault="00784978" w:rsidP="00BE548C">
      <w:pPr>
        <w:ind w:firstLine="709"/>
      </w:pPr>
      <w:r w:rsidRPr="00784978">
        <w:rPr>
          <w:noProof/>
        </w:rPr>
        <w:drawing>
          <wp:inline distT="0" distB="0" distL="0" distR="0" wp14:anchorId="1DAC0ED4" wp14:editId="6CC19622">
            <wp:extent cx="4991797" cy="1571844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BD76" w14:textId="55D73182" w:rsidR="00526845" w:rsidRDefault="00526845" w:rsidP="00526845">
      <w:pPr>
        <w:ind w:firstLine="709"/>
        <w:jc w:val="center"/>
      </w:pPr>
    </w:p>
    <w:p w14:paraId="3D78836F" w14:textId="0C0F6B0B" w:rsidR="00526845" w:rsidRDefault="00526845" w:rsidP="00BE548C">
      <w:pPr>
        <w:ind w:firstLine="709"/>
      </w:pPr>
      <w:r>
        <w:t>4</w:t>
      </w:r>
      <w:r>
        <w:rPr>
          <w:lang w:val="en-US"/>
        </w:rPr>
        <w:t xml:space="preserve">. </w:t>
      </w:r>
      <w:r w:rsidR="00784978">
        <w:t xml:space="preserve"> Функция удаления: </w:t>
      </w:r>
    </w:p>
    <w:p w14:paraId="468A328D" w14:textId="76DBFF8D" w:rsidR="00784978" w:rsidRDefault="00784978" w:rsidP="00784978">
      <w:pPr>
        <w:ind w:firstLine="709"/>
        <w:jc w:val="center"/>
      </w:pPr>
      <w:r w:rsidRPr="00784978">
        <w:rPr>
          <w:noProof/>
        </w:rPr>
        <w:drawing>
          <wp:inline distT="0" distB="0" distL="0" distR="0" wp14:anchorId="1D4DC042" wp14:editId="4AD5604B">
            <wp:extent cx="3534268" cy="241968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7AA0C" w14:textId="5E1E35E5" w:rsidR="00784978" w:rsidRDefault="00784978">
      <w:pPr>
        <w:spacing w:after="160" w:line="259" w:lineRule="auto"/>
      </w:pPr>
      <w:r>
        <w:br w:type="page"/>
      </w:r>
    </w:p>
    <w:p w14:paraId="48067AB7" w14:textId="1267F7FD" w:rsidR="00784978" w:rsidRDefault="00784978" w:rsidP="00784978">
      <w:pPr>
        <w:ind w:firstLine="709"/>
      </w:pPr>
      <w:r>
        <w:lastRenderedPageBreak/>
        <w:t>5</w:t>
      </w:r>
      <w:r>
        <w:rPr>
          <w:lang w:val="en-US"/>
        </w:rPr>
        <w:t xml:space="preserve">. </w:t>
      </w:r>
      <w:r>
        <w:t>Функция установки значения:</w:t>
      </w:r>
    </w:p>
    <w:p w14:paraId="39A15D68" w14:textId="37BE37A8" w:rsidR="00784978" w:rsidRDefault="00784978" w:rsidP="00784978">
      <w:pPr>
        <w:ind w:firstLine="709"/>
        <w:jc w:val="center"/>
      </w:pPr>
      <w:r w:rsidRPr="00784978">
        <w:rPr>
          <w:noProof/>
        </w:rPr>
        <w:drawing>
          <wp:inline distT="0" distB="0" distL="0" distR="0" wp14:anchorId="6ACF0BC6" wp14:editId="24039029">
            <wp:extent cx="4648849" cy="2048161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9FBCE" w14:textId="661678AB" w:rsidR="00784978" w:rsidRDefault="00784978" w:rsidP="00784978">
      <w:pPr>
        <w:ind w:firstLine="709"/>
      </w:pPr>
      <w:r>
        <w:t>6</w:t>
      </w:r>
      <w:r w:rsidRPr="00591424">
        <w:t>.</w:t>
      </w:r>
      <w:r>
        <w:t xml:space="preserve"> Функци</w:t>
      </w:r>
      <w:r w:rsidR="00591424">
        <w:t>я</w:t>
      </w:r>
      <w:r>
        <w:t xml:space="preserve"> печати ячеек</w:t>
      </w:r>
      <w:r w:rsidR="00591424">
        <w:t xml:space="preserve"> и хеш-таблицы</w:t>
      </w:r>
      <w:r>
        <w:t xml:space="preserve">: </w:t>
      </w:r>
    </w:p>
    <w:p w14:paraId="07201DE1" w14:textId="54D8F75C" w:rsidR="00591424" w:rsidRDefault="00591424" w:rsidP="00591424">
      <w:pPr>
        <w:ind w:firstLine="709"/>
        <w:jc w:val="center"/>
      </w:pPr>
      <w:r w:rsidRPr="00591424">
        <w:rPr>
          <w:noProof/>
        </w:rPr>
        <w:drawing>
          <wp:inline distT="0" distB="0" distL="0" distR="0" wp14:anchorId="229659FE" wp14:editId="7D072961">
            <wp:extent cx="3505689" cy="272453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DBE9D" w14:textId="4F143716" w:rsidR="00784978" w:rsidRDefault="00591424" w:rsidP="00784978">
      <w:pPr>
        <w:ind w:firstLine="709"/>
      </w:pPr>
      <w:r>
        <w:t>7</w:t>
      </w:r>
      <w:r>
        <w:rPr>
          <w:lang w:val="en-US"/>
        </w:rPr>
        <w:t xml:space="preserve">. </w:t>
      </w:r>
      <w:r>
        <w:t xml:space="preserve">Основная функция </w:t>
      </w:r>
      <w:r>
        <w:rPr>
          <w:lang w:val="en-US"/>
        </w:rPr>
        <w:t>main</w:t>
      </w:r>
      <w:r>
        <w:t>:</w:t>
      </w:r>
    </w:p>
    <w:p w14:paraId="55923297" w14:textId="5905CBD7" w:rsidR="00591424" w:rsidRDefault="00591424" w:rsidP="00591424">
      <w:pPr>
        <w:ind w:firstLine="709"/>
        <w:jc w:val="center"/>
      </w:pPr>
      <w:r w:rsidRPr="00591424">
        <w:rPr>
          <w:noProof/>
        </w:rPr>
        <w:drawing>
          <wp:inline distT="0" distB="0" distL="0" distR="0" wp14:anchorId="625D014C" wp14:editId="2FAFC81A">
            <wp:extent cx="3543300" cy="398621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4416" cy="399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9D5BD" w14:textId="0F1BC1C6" w:rsidR="00922D81" w:rsidRPr="003D780A" w:rsidRDefault="00922D81" w:rsidP="00922D81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06305975"/>
      <w:r w:rsidRPr="00922D8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Результат лабораторной работы</w:t>
      </w:r>
      <w:r w:rsidRPr="003D780A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6"/>
    </w:p>
    <w:p w14:paraId="36E58A91" w14:textId="7A16A8DA" w:rsidR="003D780A" w:rsidRDefault="003D780A" w:rsidP="003D780A">
      <w:pPr>
        <w:rPr>
          <w:lang w:val="en-US"/>
        </w:rPr>
      </w:pPr>
      <w:r>
        <w:t>Реализована хеш-таблица</w:t>
      </w:r>
      <w:r>
        <w:rPr>
          <w:lang w:val="en-US"/>
        </w:rPr>
        <w:t>.</w:t>
      </w:r>
    </w:p>
    <w:p w14:paraId="52589DF8" w14:textId="77777777" w:rsidR="003D780A" w:rsidRPr="003D780A" w:rsidRDefault="003D780A" w:rsidP="003D780A">
      <w:pPr>
        <w:rPr>
          <w:lang w:val="en-US"/>
        </w:rPr>
      </w:pPr>
    </w:p>
    <w:p w14:paraId="10C1B825" w14:textId="77777777" w:rsidR="00922D81" w:rsidRPr="00922D81" w:rsidRDefault="00922D81" w:rsidP="00922D81">
      <w:pPr>
        <w:rPr>
          <w:lang w:val="en-US"/>
        </w:rPr>
      </w:pPr>
      <w:r w:rsidRPr="00922D81">
        <w:rPr>
          <w:lang w:val="en-US"/>
        </w:rPr>
        <w:t>hash(28)=2</w:t>
      </w:r>
    </w:p>
    <w:p w14:paraId="72C21484" w14:textId="77777777" w:rsidR="00922D81" w:rsidRPr="00922D81" w:rsidRDefault="00922D81" w:rsidP="00922D81">
      <w:pPr>
        <w:rPr>
          <w:lang w:val="en-US"/>
        </w:rPr>
      </w:pPr>
      <w:r w:rsidRPr="00922D81">
        <w:rPr>
          <w:lang w:val="en-US"/>
        </w:rPr>
        <w:t>hash(</w:t>
      </w:r>
      <w:proofErr w:type="spellStart"/>
      <w:r w:rsidRPr="00922D81">
        <w:rPr>
          <w:lang w:val="en-US"/>
        </w:rPr>
        <w:t>main.c</w:t>
      </w:r>
      <w:proofErr w:type="spellEnd"/>
      <w:r w:rsidRPr="00922D81">
        <w:rPr>
          <w:lang w:val="en-US"/>
        </w:rPr>
        <w:t>)=1</w:t>
      </w:r>
    </w:p>
    <w:p w14:paraId="1A9A0B2F" w14:textId="77777777" w:rsidR="00922D81" w:rsidRPr="00922D81" w:rsidRDefault="00922D81" w:rsidP="00922D81">
      <w:pPr>
        <w:rPr>
          <w:lang w:val="en-US"/>
        </w:rPr>
      </w:pPr>
      <w:r w:rsidRPr="00922D81">
        <w:rPr>
          <w:lang w:val="en-US"/>
        </w:rPr>
        <w:t>hash(</w:t>
      </w:r>
      <w:proofErr w:type="spellStart"/>
      <w:r w:rsidRPr="00922D81">
        <w:rPr>
          <w:lang w:val="en-US"/>
        </w:rPr>
        <w:t>main.c.out</w:t>
      </w:r>
      <w:proofErr w:type="spellEnd"/>
      <w:r w:rsidRPr="00922D81">
        <w:rPr>
          <w:lang w:val="en-US"/>
        </w:rPr>
        <w:t>)=28</w:t>
      </w:r>
    </w:p>
    <w:p w14:paraId="22ABCE09" w14:textId="77777777" w:rsidR="00922D81" w:rsidRPr="00922D81" w:rsidRDefault="00922D81" w:rsidP="00922D81">
      <w:pPr>
        <w:rPr>
          <w:lang w:val="en-US"/>
        </w:rPr>
      </w:pPr>
      <w:r w:rsidRPr="00922D81">
        <w:rPr>
          <w:lang w:val="en-US"/>
        </w:rPr>
        <w:t>-&gt; hash table</w:t>
      </w:r>
    </w:p>
    <w:p w14:paraId="340BFF72" w14:textId="77777777" w:rsidR="00922D81" w:rsidRPr="00922D81" w:rsidRDefault="00922D81" w:rsidP="00922D81">
      <w:pPr>
        <w:rPr>
          <w:lang w:val="en-US"/>
        </w:rPr>
      </w:pPr>
      <w:r w:rsidRPr="00922D81">
        <w:rPr>
          <w:lang w:val="en-US"/>
        </w:rPr>
        <w:t xml:space="preserve">1: (main.c,4) </w:t>
      </w:r>
    </w:p>
    <w:p w14:paraId="4B537987" w14:textId="77777777" w:rsidR="00922D81" w:rsidRPr="00922D81" w:rsidRDefault="00922D81" w:rsidP="00922D81">
      <w:pPr>
        <w:rPr>
          <w:lang w:val="en-US"/>
        </w:rPr>
      </w:pPr>
      <w:r w:rsidRPr="00922D81">
        <w:rPr>
          <w:lang w:val="en-US"/>
        </w:rPr>
        <w:t xml:space="preserve">2: (28,total) </w:t>
      </w:r>
    </w:p>
    <w:p w14:paraId="5C6A03F6" w14:textId="77777777" w:rsidR="00922D81" w:rsidRPr="00922D81" w:rsidRDefault="00922D81" w:rsidP="00922D81">
      <w:pPr>
        <w:rPr>
          <w:lang w:val="en-US"/>
        </w:rPr>
      </w:pPr>
      <w:r w:rsidRPr="00922D81">
        <w:rPr>
          <w:lang w:val="en-US"/>
        </w:rPr>
        <w:t xml:space="preserve">28: (main.c.out,24) </w:t>
      </w:r>
    </w:p>
    <w:p w14:paraId="18B648BF" w14:textId="0C186B98" w:rsidR="00922D81" w:rsidRPr="00922D81" w:rsidRDefault="00922D81" w:rsidP="00922D81">
      <w:pPr>
        <w:rPr>
          <w:lang w:val="en-US"/>
        </w:rPr>
      </w:pPr>
      <w:r w:rsidRPr="00922D81">
        <w:rPr>
          <w:lang w:val="en-US"/>
        </w:rPr>
        <w:t xml:space="preserve"> </w:t>
      </w:r>
    </w:p>
    <w:sectPr w:rsidR="00922D81" w:rsidRPr="00922D81" w:rsidSect="0008092E">
      <w:footerReference w:type="default" r:id="rId15"/>
      <w:pgSz w:w="11909" w:h="16834"/>
      <w:pgMar w:top="851" w:right="851" w:bottom="851" w:left="1418" w:header="720" w:footer="720" w:gutter="0"/>
      <w:pgNumType w:start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885D9" w14:textId="77777777" w:rsidR="00B21B3A" w:rsidRDefault="00B21B3A">
      <w:r>
        <w:separator/>
      </w:r>
    </w:p>
  </w:endnote>
  <w:endnote w:type="continuationSeparator" w:id="0">
    <w:p w14:paraId="2704EEED" w14:textId="77777777" w:rsidR="00B21B3A" w:rsidRDefault="00B21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0320591"/>
      <w:docPartObj>
        <w:docPartGallery w:val="Page Numbers (Bottom of Page)"/>
        <w:docPartUnique/>
      </w:docPartObj>
    </w:sdtPr>
    <w:sdtEndPr/>
    <w:sdtContent>
      <w:p w14:paraId="161C2AC0" w14:textId="77777777" w:rsidR="0008092E" w:rsidRDefault="00B21B3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51A0BB60" w14:textId="77777777" w:rsidR="007F55B4" w:rsidRDefault="007F55B4" w:rsidP="007F55B4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7E204" w14:textId="77777777" w:rsidR="00B21B3A" w:rsidRDefault="00B21B3A">
      <w:r>
        <w:separator/>
      </w:r>
    </w:p>
  </w:footnote>
  <w:footnote w:type="continuationSeparator" w:id="0">
    <w:p w14:paraId="5C515243" w14:textId="77777777" w:rsidR="00B21B3A" w:rsidRDefault="00B21B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E5642"/>
    <w:multiLevelType w:val="hybridMultilevel"/>
    <w:tmpl w:val="33E64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B1EA3"/>
    <w:multiLevelType w:val="hybridMultilevel"/>
    <w:tmpl w:val="336C1046"/>
    <w:lvl w:ilvl="0" w:tplc="F00E05E4">
      <w:start w:val="1"/>
      <w:numFmt w:val="decimal"/>
      <w:lvlText w:val="%1)"/>
      <w:lvlJc w:val="left"/>
      <w:pPr>
        <w:ind w:left="1429" w:hanging="360"/>
      </w:pPr>
    </w:lvl>
    <w:lvl w:ilvl="1" w:tplc="710AF900" w:tentative="1">
      <w:start w:val="1"/>
      <w:numFmt w:val="lowerLetter"/>
      <w:lvlText w:val="%2."/>
      <w:lvlJc w:val="left"/>
      <w:pPr>
        <w:ind w:left="2149" w:hanging="360"/>
      </w:pPr>
    </w:lvl>
    <w:lvl w:ilvl="2" w:tplc="35567D36" w:tentative="1">
      <w:start w:val="1"/>
      <w:numFmt w:val="lowerRoman"/>
      <w:lvlText w:val="%3."/>
      <w:lvlJc w:val="right"/>
      <w:pPr>
        <w:ind w:left="2869" w:hanging="180"/>
      </w:pPr>
    </w:lvl>
    <w:lvl w:ilvl="3" w:tplc="255EE41C" w:tentative="1">
      <w:start w:val="1"/>
      <w:numFmt w:val="decimal"/>
      <w:lvlText w:val="%4."/>
      <w:lvlJc w:val="left"/>
      <w:pPr>
        <w:ind w:left="3589" w:hanging="360"/>
      </w:pPr>
    </w:lvl>
    <w:lvl w:ilvl="4" w:tplc="B666EB02" w:tentative="1">
      <w:start w:val="1"/>
      <w:numFmt w:val="lowerLetter"/>
      <w:lvlText w:val="%5."/>
      <w:lvlJc w:val="left"/>
      <w:pPr>
        <w:ind w:left="4309" w:hanging="360"/>
      </w:pPr>
    </w:lvl>
    <w:lvl w:ilvl="5" w:tplc="2CD66128" w:tentative="1">
      <w:start w:val="1"/>
      <w:numFmt w:val="lowerRoman"/>
      <w:lvlText w:val="%6."/>
      <w:lvlJc w:val="right"/>
      <w:pPr>
        <w:ind w:left="5029" w:hanging="180"/>
      </w:pPr>
    </w:lvl>
    <w:lvl w:ilvl="6" w:tplc="D534A9FC" w:tentative="1">
      <w:start w:val="1"/>
      <w:numFmt w:val="decimal"/>
      <w:lvlText w:val="%7."/>
      <w:lvlJc w:val="left"/>
      <w:pPr>
        <w:ind w:left="5749" w:hanging="360"/>
      </w:pPr>
    </w:lvl>
    <w:lvl w:ilvl="7" w:tplc="C2FCEB3A" w:tentative="1">
      <w:start w:val="1"/>
      <w:numFmt w:val="lowerLetter"/>
      <w:lvlText w:val="%8."/>
      <w:lvlJc w:val="left"/>
      <w:pPr>
        <w:ind w:left="6469" w:hanging="360"/>
      </w:pPr>
    </w:lvl>
    <w:lvl w:ilvl="8" w:tplc="D3528EB4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799"/>
    <w:rsid w:val="000077EB"/>
    <w:rsid w:val="000530CE"/>
    <w:rsid w:val="0008092E"/>
    <w:rsid w:val="000D7663"/>
    <w:rsid w:val="000F41D2"/>
    <w:rsid w:val="001300DE"/>
    <w:rsid w:val="00143A7F"/>
    <w:rsid w:val="00172685"/>
    <w:rsid w:val="00175986"/>
    <w:rsid w:val="00182759"/>
    <w:rsid w:val="001F07A2"/>
    <w:rsid w:val="00201CCA"/>
    <w:rsid w:val="002A0EF1"/>
    <w:rsid w:val="002A3439"/>
    <w:rsid w:val="002B4DAB"/>
    <w:rsid w:val="002C7344"/>
    <w:rsid w:val="002F74E6"/>
    <w:rsid w:val="00347000"/>
    <w:rsid w:val="00377799"/>
    <w:rsid w:val="0039711B"/>
    <w:rsid w:val="003B13C0"/>
    <w:rsid w:val="003D780A"/>
    <w:rsid w:val="00405262"/>
    <w:rsid w:val="004731A4"/>
    <w:rsid w:val="004939E5"/>
    <w:rsid w:val="004A681D"/>
    <w:rsid w:val="00526845"/>
    <w:rsid w:val="00591424"/>
    <w:rsid w:val="00592415"/>
    <w:rsid w:val="005F29F0"/>
    <w:rsid w:val="00656AB0"/>
    <w:rsid w:val="0066118B"/>
    <w:rsid w:val="0069269B"/>
    <w:rsid w:val="006B26C9"/>
    <w:rsid w:val="00702110"/>
    <w:rsid w:val="00734DB7"/>
    <w:rsid w:val="007460DE"/>
    <w:rsid w:val="0077767C"/>
    <w:rsid w:val="00784978"/>
    <w:rsid w:val="007F55B4"/>
    <w:rsid w:val="008602D8"/>
    <w:rsid w:val="00875FED"/>
    <w:rsid w:val="00901C9B"/>
    <w:rsid w:val="00920543"/>
    <w:rsid w:val="00922D81"/>
    <w:rsid w:val="009255E9"/>
    <w:rsid w:val="00971139"/>
    <w:rsid w:val="009B2F93"/>
    <w:rsid w:val="009B751E"/>
    <w:rsid w:val="009F5913"/>
    <w:rsid w:val="00A25C9D"/>
    <w:rsid w:val="00A600D8"/>
    <w:rsid w:val="00A752DF"/>
    <w:rsid w:val="00A95106"/>
    <w:rsid w:val="00AC606E"/>
    <w:rsid w:val="00B06967"/>
    <w:rsid w:val="00B21B3A"/>
    <w:rsid w:val="00B34075"/>
    <w:rsid w:val="00B8316A"/>
    <w:rsid w:val="00BD196E"/>
    <w:rsid w:val="00BE548C"/>
    <w:rsid w:val="00C321B5"/>
    <w:rsid w:val="00C512D2"/>
    <w:rsid w:val="00CD1889"/>
    <w:rsid w:val="00CD39BE"/>
    <w:rsid w:val="00CF1F9F"/>
    <w:rsid w:val="00D05FD4"/>
    <w:rsid w:val="00D16850"/>
    <w:rsid w:val="00D25449"/>
    <w:rsid w:val="00D76FD9"/>
    <w:rsid w:val="00DA23E8"/>
    <w:rsid w:val="00E047C0"/>
    <w:rsid w:val="00E36F62"/>
    <w:rsid w:val="00E504A5"/>
    <w:rsid w:val="00EB55B5"/>
    <w:rsid w:val="00EF0FD1"/>
    <w:rsid w:val="00F30109"/>
    <w:rsid w:val="00F57E13"/>
    <w:rsid w:val="00F94B53"/>
    <w:rsid w:val="00FE0DA8"/>
    <w:rsid w:val="00FF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32DC9"/>
  <w15:chartTrackingRefBased/>
  <w15:docId w15:val="{5CFDA157-5D92-4A25-B925-3AE706CF8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34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2A3439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809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2A3439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092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092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2A343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2A3439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2A343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2A343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201CC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01C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201CC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01CC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8092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8092E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08092E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8092E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a9">
    <w:name w:val="Hyperlink"/>
    <w:basedOn w:val="a0"/>
    <w:uiPriority w:val="99"/>
    <w:unhideWhenUsed/>
    <w:rsid w:val="0008092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B06967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B06967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B06967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B06967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B06967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B06967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B06967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B06967"/>
    <w:pPr>
      <w:ind w:left="1920"/>
    </w:pPr>
    <w:rPr>
      <w:rFonts w:asciiTheme="minorHAnsi" w:hAnsiTheme="minorHAnsi" w:cstheme="minorHAnsi"/>
      <w:sz w:val="18"/>
      <w:szCs w:val="18"/>
    </w:rPr>
  </w:style>
  <w:style w:type="paragraph" w:styleId="aa">
    <w:name w:val="TOC Heading"/>
    <w:basedOn w:val="1"/>
    <w:next w:val="a"/>
    <w:uiPriority w:val="39"/>
    <w:unhideWhenUsed/>
    <w:qFormat/>
    <w:rsid w:val="00EF0FD1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ab">
    <w:name w:val="List Paragraph"/>
    <w:basedOn w:val="a"/>
    <w:uiPriority w:val="34"/>
    <w:qFormat/>
    <w:rsid w:val="00FE0DA8"/>
    <w:pPr>
      <w:ind w:left="720"/>
      <w:contextualSpacing/>
    </w:pPr>
  </w:style>
  <w:style w:type="paragraph" w:styleId="ac">
    <w:name w:val="caption"/>
    <w:basedOn w:val="a"/>
    <w:next w:val="a"/>
    <w:uiPriority w:val="35"/>
    <w:unhideWhenUsed/>
    <w:qFormat/>
    <w:rsid w:val="00C512D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8;&#1074;&#1072;&#1085;\OneDrive\&#1056;&#1072;&#1073;&#1086;&#1095;&#1080;&#1081;%20&#1089;&#1090;&#1086;&#1083;\&#1048;&#1085;&#1092;&#1086;&#1088;&#1084;&#1072;&#1090;&#1080;&#1082;&#1072;\&#1064;&#1072;&#1073;&#1083;&#1086;&#1085;%20&#1086;&#1090;&#1095;&#1105;&#1090;&#1072;%20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prstClr val="white"/>
        </a:solidFill>
        <a:ln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92A55-FA58-42C4-B6B9-C340CD09D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отчёта </Template>
  <TotalTime>1124</TotalTime>
  <Pages>6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Иван Казаков</cp:lastModifiedBy>
  <cp:revision>8</cp:revision>
  <dcterms:created xsi:type="dcterms:W3CDTF">2022-02-23T16:21:00Z</dcterms:created>
  <dcterms:modified xsi:type="dcterms:W3CDTF">2022-06-16T18:36:00Z</dcterms:modified>
</cp:coreProperties>
</file>